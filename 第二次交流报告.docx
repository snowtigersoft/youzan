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第一次报告内容（日期：2016年1月11日）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进入到youzan/src目录下，执行命令：python main.py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接受到的邮件样式</w:t>
      </w:r>
    </w:p>
    <w:p>
      <w:pPr/>
      <w:r>
        <w:drawing>
          <wp:inline distT="0" distB="0" distL="114300" distR="114300">
            <wp:extent cx="5265420" cy="3747770"/>
            <wp:effectExtent l="0" t="0" r="1143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程序会把attachment目录下的全部文件作为附件发送，经过测试可以发送txt，png，pdf，word,excel,apk,exe等常用文件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config.xml文件是一个配置文件，如下所述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record.txt是保存结果的文件，如下所述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log.txt是运行日志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apiclient.py和apiprotocol.py都是根据有赞API中的sdk来编写的，这两个文件的作用是生成一个url并获取该url返回的数据。apiunittest.py是用来对apiclient.py和apiprotocol.py两个文件做单元测试所用；main.py就是要运行的主程序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2999740" cy="21907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这是配置文件（将秒黑的地方都设置成你的账户）注意：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使用QQ邮箱时，username就是你的qq邮箱地址，password是qq的登陆密码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使用163邮箱时，username是你的163邮箱地址，password不是登陆密码，而是授权码，关于如何获取授权码，参考下面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要求留言中的内容就是在有赞的商品编辑中的如下内容，也是购买商品时提示别人要输入的内容，目前为止你的配置文件中应该填上“QQ邮箱”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36420"/>
            <wp:effectExtent l="0" t="0" r="825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820795"/>
            <wp:effectExtent l="0" t="0" r="317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这是生成的文件记录（千万不要手动修改第一行的任何内容）</w:t>
      </w:r>
    </w:p>
    <w:p>
      <w:pPr/>
      <w:r>
        <w:drawing>
          <wp:inline distT="0" distB="0" distL="114300" distR="114300">
            <wp:extent cx="5273675" cy="329692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这是日志记录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8719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525385"/>
            <wp:effectExtent l="0" t="0" r="8255" b="18415"/>
            <wp:docPr id="3" name="图片 3" descr="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获取163邮箱的授权码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登陆邮箱，打开SMTP协议</w:t>
      </w:r>
    </w:p>
    <w:p>
      <w:pPr/>
      <w:r>
        <w:drawing>
          <wp:inline distT="0" distB="0" distL="114300" distR="114300">
            <wp:extent cx="5264785" cy="3059430"/>
            <wp:effectExtent l="0" t="0" r="1206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8595" cy="2978785"/>
            <wp:effectExtent l="0" t="0" r="825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2405" cy="283400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4971415" cy="24860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如果忘了改授权码，可以查看短信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小心掉坑</w:t>
      </w:r>
    </w:p>
    <w:p>
      <w:pPr/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ZWAdobeF">
    <w:panose1 w:val="00000000000000000000"/>
    <w:charset w:val="00"/>
    <w:family w:val="auto"/>
    <w:pitch w:val="default"/>
    <w:sig w:usb0="00000001" w:usb1="00000000" w:usb2="00000000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ris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668857">
    <w:nsid w:val="5695F7B9"/>
    <w:multiLevelType w:val="singleLevel"/>
    <w:tmpl w:val="5695F7B9"/>
    <w:lvl w:ilvl="0" w:tentative="1">
      <w:start w:val="1"/>
      <w:numFmt w:val="decimal"/>
      <w:suff w:val="nothing"/>
      <w:lvlText w:val="%1."/>
      <w:lvlJc w:val="left"/>
    </w:lvl>
  </w:abstractNum>
  <w:abstractNum w:abstractNumId="1452516793">
    <w:nsid w:val="5693A5B9"/>
    <w:multiLevelType w:val="singleLevel"/>
    <w:tmpl w:val="5693A5B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2516793"/>
  </w:num>
  <w:num w:numId="2">
    <w:abstractNumId w:val="1452668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353D8"/>
    <w:rsid w:val="05D11A97"/>
    <w:rsid w:val="123E779D"/>
    <w:rsid w:val="161353D8"/>
    <w:rsid w:val="178B0FAF"/>
    <w:rsid w:val="1D4A312A"/>
    <w:rsid w:val="1E6B3AF5"/>
    <w:rsid w:val="2EF60CE6"/>
    <w:rsid w:val="3C6D68AF"/>
    <w:rsid w:val="3CEE3985"/>
    <w:rsid w:val="3DEF482D"/>
    <w:rsid w:val="506F5925"/>
    <w:rsid w:val="5C160720"/>
    <w:rsid w:val="65E43CBA"/>
    <w:rsid w:val="737775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in\AppData\Roaming\kingsoft\office6\templates\wps\zh_CN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2016-01-11T12:31:00Z</dcterms:created>
  <dc:creator>kylin</dc:creator>
  <cp:lastModifiedBy>kylin</cp:lastModifiedBy>
  <dcterms:modified xsi:type="dcterms:W3CDTF">2016-01-13T09:22:46Z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